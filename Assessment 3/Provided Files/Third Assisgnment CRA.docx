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DF" w:rsidRDefault="00CA31DF" w:rsidP="00E40B8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31DF">
        <w:rPr>
          <w:rFonts w:ascii="Times New Roman" w:hAnsi="Times New Roman" w:cs="Times New Roman"/>
          <w:b/>
          <w:sz w:val="28"/>
          <w:szCs w:val="28"/>
        </w:rPr>
        <w:t>CAB201 Programming Principles</w:t>
      </w:r>
    </w:p>
    <w:p w:rsidR="0035029A" w:rsidRDefault="00B40588" w:rsidP="00CA31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Third</w:t>
      </w:r>
      <w:r w:rsidR="00BD18F2">
        <w:rPr>
          <w:rFonts w:ascii="Times New Roman" w:hAnsi="Times New Roman" w:cs="Times New Roman"/>
          <w:b/>
          <w:sz w:val="28"/>
          <w:szCs w:val="28"/>
        </w:rPr>
        <w:t xml:space="preserve"> 10%</w:t>
      </w:r>
      <w:r w:rsidR="00CA31DF">
        <w:rPr>
          <w:rFonts w:ascii="Times New Roman" w:hAnsi="Times New Roman" w:cs="Times New Roman"/>
          <w:b/>
          <w:sz w:val="28"/>
          <w:szCs w:val="28"/>
        </w:rPr>
        <w:t xml:space="preserve"> Assignment </w:t>
      </w:r>
      <w:r w:rsidR="00CA31DF" w:rsidRPr="00CA31DF">
        <w:rPr>
          <w:rFonts w:ascii="Times New Roman" w:hAnsi="Times New Roman" w:cs="Times New Roman"/>
          <w:b/>
          <w:sz w:val="28"/>
          <w:szCs w:val="28"/>
        </w:rPr>
        <w:t>Criteria Reference Assessment</w:t>
      </w:r>
    </w:p>
    <w:p w:rsidR="00E40B8A" w:rsidRDefault="00E40B8A" w:rsidP="00E40B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</w:p>
    <w:p w:rsidR="00E40B8A" w:rsidRDefault="00E40B8A" w:rsidP="00E40B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ID:</w:t>
      </w:r>
    </w:p>
    <w:p w:rsidR="000B5C1A" w:rsidRPr="00613575" w:rsidRDefault="00E40B8A" w:rsidP="00E40B8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Mark: 10/10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2552"/>
        <w:gridCol w:w="2471"/>
      </w:tblGrid>
      <w:tr w:rsidR="000B5C1A" w:rsidTr="00B40588">
        <w:tc>
          <w:tcPr>
            <w:tcW w:w="4219" w:type="dxa"/>
          </w:tcPr>
          <w:p w:rsidR="000B5C1A" w:rsidRPr="00600ED0" w:rsidRDefault="00E40B8A" w:rsidP="00B405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Program implements BMI </w:t>
            </w:r>
            <w:bookmarkStart w:id="0" w:name="_GoBack"/>
            <w:bookmarkEnd w:id="0"/>
            <w:r w:rsidR="00B40588">
              <w:rPr>
                <w:rFonts w:ascii="Times New Roman" w:hAnsi="Times New Roman" w:cs="Times New Roman"/>
                <w:b/>
                <w:sz w:val="28"/>
                <w:szCs w:val="28"/>
              </w:rPr>
              <w:t>Calculator with a GUI interface</w:t>
            </w:r>
          </w:p>
        </w:tc>
        <w:tc>
          <w:tcPr>
            <w:tcW w:w="2552" w:type="dxa"/>
          </w:tcPr>
          <w:p w:rsidR="000B5C1A" w:rsidRPr="00600ED0" w:rsidRDefault="000B5C1A" w:rsidP="0030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E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Maximum Grade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Possible</w:t>
            </w:r>
          </w:p>
        </w:tc>
        <w:tc>
          <w:tcPr>
            <w:tcW w:w="2471" w:type="dxa"/>
          </w:tcPr>
          <w:p w:rsidR="000B5C1A" w:rsidRPr="00600ED0" w:rsidRDefault="000B5C1A" w:rsidP="0030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Maximum Mark Possible</w:t>
            </w:r>
          </w:p>
        </w:tc>
      </w:tr>
      <w:tr w:rsidR="000B5C1A" w:rsidTr="00B40588">
        <w:tc>
          <w:tcPr>
            <w:tcW w:w="4219" w:type="dxa"/>
          </w:tcPr>
          <w:p w:rsidR="00E40B8A" w:rsidRDefault="00E40B8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compilation errors</w:t>
            </w:r>
          </w:p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E40B8A" w:rsidRDefault="00E40B8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0B5C1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:rsidR="00E40B8A" w:rsidRDefault="00E40B8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922851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5C1A" w:rsidTr="00B40588">
        <w:tc>
          <w:tcPr>
            <w:tcW w:w="4219" w:type="dxa"/>
          </w:tcPr>
          <w:p w:rsidR="00E40B8A" w:rsidRDefault="00E40B8A" w:rsidP="00B40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B40588" w:rsidP="00B40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Form1 has all specified controls but no event handlers </w:t>
            </w:r>
          </w:p>
          <w:p w:rsidR="00E40B8A" w:rsidRDefault="00E40B8A" w:rsidP="00B40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E40B8A" w:rsidRDefault="00E40B8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1" w:type="dxa"/>
          </w:tcPr>
          <w:p w:rsidR="00E40B8A" w:rsidRDefault="00E40B8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B5C1A" w:rsidTr="00B40588">
        <w:tc>
          <w:tcPr>
            <w:tcW w:w="4219" w:type="dxa"/>
          </w:tcPr>
          <w:p w:rsidR="00E40B8A" w:rsidRDefault="00E40B8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3EF8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 performs one calculation with no error checking and </w:t>
            </w:r>
            <w:r w:rsidR="00B40588">
              <w:rPr>
                <w:rFonts w:ascii="Times New Roman" w:hAnsi="Times New Roman" w:cs="Times New Roman"/>
                <w:sz w:val="24"/>
                <w:szCs w:val="24"/>
              </w:rPr>
              <w:t>with all buttons enabled &amp; visible at one time</w:t>
            </w:r>
          </w:p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E40B8A" w:rsidRDefault="00E40B8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0B5C1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1" w:type="dxa"/>
          </w:tcPr>
          <w:p w:rsidR="00E40B8A" w:rsidRDefault="00E40B8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D725C4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40B8A" w:rsidTr="00B40588">
        <w:tc>
          <w:tcPr>
            <w:tcW w:w="4219" w:type="dxa"/>
          </w:tcPr>
          <w:p w:rsidR="00E40B8A" w:rsidRDefault="00E40B8A" w:rsidP="00E40B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0B8A" w:rsidRDefault="00E40B8A" w:rsidP="00E4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 performs multiple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calculation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no error checking and with all buttons enabled &amp; visible at one time</w:t>
            </w:r>
          </w:p>
          <w:p w:rsidR="00E40B8A" w:rsidRDefault="00E40B8A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E40B8A" w:rsidRDefault="00E40B8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71" w:type="dxa"/>
          </w:tcPr>
          <w:p w:rsidR="00E40B8A" w:rsidRDefault="00E40B8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40588" w:rsidTr="00B40588">
        <w:tc>
          <w:tcPr>
            <w:tcW w:w="4219" w:type="dxa"/>
          </w:tcPr>
          <w:p w:rsidR="00E40B8A" w:rsidRDefault="00E40B8A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588" w:rsidRDefault="00F93EF8" w:rsidP="00F9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 performs multiple calculation with error checking &amp; controls enabled and/or visible when required</w:t>
            </w:r>
          </w:p>
        </w:tc>
        <w:tc>
          <w:tcPr>
            <w:tcW w:w="2552" w:type="dxa"/>
          </w:tcPr>
          <w:p w:rsidR="00E40B8A" w:rsidRDefault="00E40B8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588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>/7</w:t>
            </w:r>
          </w:p>
        </w:tc>
        <w:tc>
          <w:tcPr>
            <w:tcW w:w="2471" w:type="dxa"/>
          </w:tcPr>
          <w:p w:rsidR="00E40B8A" w:rsidRDefault="00E40B8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588" w:rsidRDefault="00B40588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B5C1A" w:rsidTr="00B40588">
        <w:tc>
          <w:tcPr>
            <w:tcW w:w="4219" w:type="dxa"/>
          </w:tcPr>
          <w:p w:rsidR="00E40B8A" w:rsidRDefault="00E40B8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3EF8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per previous requirement  for a grade of 6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>/7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 addition of</w:t>
            </w:r>
            <w:r w:rsidR="003C5D62">
              <w:rPr>
                <w:rFonts w:ascii="Times New Roman" w:hAnsi="Times New Roman" w:cs="Times New Roman"/>
                <w:sz w:val="24"/>
                <w:szCs w:val="24"/>
              </w:rPr>
              <w:t xml:space="preserve"> the following:</w:t>
            </w:r>
          </w:p>
          <w:p w:rsidR="003C5D62" w:rsidRDefault="003C5D62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3C5D62" w:rsidP="003015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</w:t>
            </w:r>
            <w:r w:rsidR="000B5C1A">
              <w:rPr>
                <w:rFonts w:ascii="Times New Roman" w:hAnsi="Times New Roman" w:cs="Times New Roman"/>
                <w:sz w:val="24"/>
                <w:szCs w:val="24"/>
              </w:rPr>
              <w:t>lass comment</w:t>
            </w:r>
          </w:p>
          <w:p w:rsidR="003C5D62" w:rsidRDefault="003C5D62" w:rsidP="003C5D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3EF8" w:rsidRDefault="003C5D62" w:rsidP="003015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="00F93EF8">
              <w:rPr>
                <w:rFonts w:ascii="Times New Roman" w:hAnsi="Times New Roman" w:cs="Times New Roman"/>
                <w:sz w:val="24"/>
                <w:szCs w:val="24"/>
              </w:rPr>
              <w:t xml:space="preserve">as at least two </w:t>
            </w:r>
            <w:r w:rsidR="0020641C">
              <w:rPr>
                <w:rFonts w:ascii="Times New Roman" w:hAnsi="Times New Roman" w:cs="Times New Roman"/>
                <w:sz w:val="24"/>
                <w:szCs w:val="24"/>
              </w:rPr>
              <w:t>non-event</w:t>
            </w:r>
            <w:r w:rsidR="00F93EF8">
              <w:rPr>
                <w:rFonts w:ascii="Times New Roman" w:hAnsi="Times New Roman" w:cs="Times New Roman"/>
                <w:sz w:val="24"/>
                <w:szCs w:val="24"/>
              </w:rPr>
              <w:t xml:space="preserve"> handler methods</w:t>
            </w:r>
            <w:r w:rsidR="000E00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0B8A">
              <w:rPr>
                <w:rFonts w:ascii="Times New Roman" w:hAnsi="Times New Roman" w:cs="Times New Roman"/>
                <w:sz w:val="24"/>
                <w:szCs w:val="24"/>
              </w:rPr>
              <w:t>excluding the Form  Constructor.</w:t>
            </w:r>
          </w:p>
          <w:p w:rsidR="0020641C" w:rsidRPr="0020641C" w:rsidRDefault="0020641C" w:rsidP="00206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20641C" w:rsidP="003C5D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non-event</w:t>
            </w:r>
            <w:r w:rsidR="00F93EF8">
              <w:rPr>
                <w:rFonts w:ascii="Times New Roman" w:hAnsi="Times New Roman" w:cs="Times New Roman"/>
                <w:sz w:val="24"/>
                <w:szCs w:val="24"/>
              </w:rPr>
              <w:t xml:space="preserve"> handler methods </w:t>
            </w:r>
            <w:r w:rsidR="000B5C1A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="00E644AA">
              <w:rPr>
                <w:rFonts w:ascii="Times New Roman" w:hAnsi="Times New Roman" w:cs="Times New Roman"/>
                <w:sz w:val="24"/>
                <w:szCs w:val="24"/>
              </w:rPr>
              <w:t xml:space="preserve"> Method comments using XML commenting style</w:t>
            </w:r>
          </w:p>
          <w:p w:rsidR="000B5C1A" w:rsidRPr="00E644AA" w:rsidRDefault="000B5C1A" w:rsidP="00E644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E40B8A" w:rsidRDefault="00E40B8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7690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71" w:type="dxa"/>
          </w:tcPr>
          <w:p w:rsidR="00E40B8A" w:rsidRDefault="00E40B8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7690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CA31DF" w:rsidRDefault="00CA31DF" w:rsidP="00CA31DF">
      <w:pPr>
        <w:rPr>
          <w:rFonts w:ascii="Times New Roman" w:hAnsi="Times New Roman" w:cs="Times New Roman"/>
          <w:b/>
          <w:sz w:val="28"/>
          <w:szCs w:val="28"/>
        </w:rPr>
      </w:pPr>
    </w:p>
    <w:p w:rsidR="00CA31DF" w:rsidRPr="00CA31DF" w:rsidRDefault="00E40B8A" w:rsidP="00CA31DF">
      <w:pPr>
        <w:rPr>
          <w:rFonts w:ascii="Times New Roman" w:hAnsi="Times New Roman" w:cs="Times New Roman"/>
          <w:b/>
          <w:sz w:val="28"/>
          <w:szCs w:val="28"/>
        </w:rPr>
      </w:pPr>
      <w:r w:rsidRPr="00613575">
        <w:rPr>
          <w:rFonts w:ascii="Times New Roman" w:hAnsi="Times New Roman" w:cs="Times New Roman"/>
          <w:b/>
          <w:sz w:val="24"/>
          <w:szCs w:val="24"/>
        </w:rPr>
        <w:t>Grades of 4 or higher assumes that the code contains no logic or run-time errors.</w:t>
      </w:r>
    </w:p>
    <w:sectPr w:rsidR="00CA31DF" w:rsidRPr="00CA31D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D6C" w:rsidRDefault="00A36D6C" w:rsidP="00CA31DF">
      <w:pPr>
        <w:spacing w:after="0" w:line="240" w:lineRule="auto"/>
      </w:pPr>
      <w:r>
        <w:separator/>
      </w:r>
    </w:p>
  </w:endnote>
  <w:endnote w:type="continuationSeparator" w:id="0">
    <w:p w:rsidR="00A36D6C" w:rsidRDefault="00A36D6C" w:rsidP="00CA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C1A" w:rsidRDefault="000B5C1A">
    <w:pPr>
      <w:pStyle w:val="Footer"/>
      <w:jc w:val="center"/>
    </w:pPr>
  </w:p>
  <w:p w:rsidR="00CA31DF" w:rsidRDefault="00CA3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D6C" w:rsidRDefault="00A36D6C" w:rsidP="00CA31DF">
      <w:pPr>
        <w:spacing w:after="0" w:line="240" w:lineRule="auto"/>
      </w:pPr>
      <w:r>
        <w:separator/>
      </w:r>
    </w:p>
  </w:footnote>
  <w:footnote w:type="continuationSeparator" w:id="0">
    <w:p w:rsidR="00A36D6C" w:rsidRDefault="00A36D6C" w:rsidP="00CA3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029B"/>
    <w:multiLevelType w:val="hybridMultilevel"/>
    <w:tmpl w:val="26B07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DF"/>
    <w:rsid w:val="00082B62"/>
    <w:rsid w:val="000B5C1A"/>
    <w:rsid w:val="000E00A7"/>
    <w:rsid w:val="0020641C"/>
    <w:rsid w:val="0026326E"/>
    <w:rsid w:val="002B7CE4"/>
    <w:rsid w:val="003430EF"/>
    <w:rsid w:val="003C5D62"/>
    <w:rsid w:val="005F102A"/>
    <w:rsid w:val="00600ED0"/>
    <w:rsid w:val="00613575"/>
    <w:rsid w:val="006440C8"/>
    <w:rsid w:val="0073698A"/>
    <w:rsid w:val="007B251D"/>
    <w:rsid w:val="00856B23"/>
    <w:rsid w:val="00875B76"/>
    <w:rsid w:val="008B6C1C"/>
    <w:rsid w:val="00922851"/>
    <w:rsid w:val="00982438"/>
    <w:rsid w:val="0099215B"/>
    <w:rsid w:val="009C722C"/>
    <w:rsid w:val="00A15819"/>
    <w:rsid w:val="00A36D6C"/>
    <w:rsid w:val="00AB75B2"/>
    <w:rsid w:val="00B40588"/>
    <w:rsid w:val="00BD18F2"/>
    <w:rsid w:val="00C77854"/>
    <w:rsid w:val="00CA31DF"/>
    <w:rsid w:val="00CE1B04"/>
    <w:rsid w:val="00D33F41"/>
    <w:rsid w:val="00D725C4"/>
    <w:rsid w:val="00DA4062"/>
    <w:rsid w:val="00E15DA9"/>
    <w:rsid w:val="00E40B8A"/>
    <w:rsid w:val="00E644AA"/>
    <w:rsid w:val="00E73F7C"/>
    <w:rsid w:val="00F93EF8"/>
    <w:rsid w:val="00F97690"/>
    <w:rsid w:val="00FA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DF"/>
  </w:style>
  <w:style w:type="paragraph" w:styleId="Footer">
    <w:name w:val="footer"/>
    <w:basedOn w:val="Normal"/>
    <w:link w:val="Foot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DF"/>
  </w:style>
  <w:style w:type="table" w:styleId="TableGrid">
    <w:name w:val="Table Grid"/>
    <w:basedOn w:val="TableNormal"/>
    <w:uiPriority w:val="59"/>
    <w:rsid w:val="0099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DF"/>
  </w:style>
  <w:style w:type="paragraph" w:styleId="Footer">
    <w:name w:val="footer"/>
    <w:basedOn w:val="Normal"/>
    <w:link w:val="Foot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DF"/>
  </w:style>
  <w:style w:type="table" w:styleId="TableGrid">
    <w:name w:val="Table Grid"/>
    <w:basedOn w:val="TableNormal"/>
    <w:uiPriority w:val="59"/>
    <w:rsid w:val="0099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CE33566D.dotm</Template>
  <TotalTime>153</TotalTime>
  <Pages>1</Pages>
  <Words>170</Words>
  <Characters>835</Characters>
  <Application>Microsoft Office Word</Application>
  <DocSecurity>0</DocSecurity>
  <Lines>19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roggenka</dc:creator>
  <cp:lastModifiedBy>roggenka</cp:lastModifiedBy>
  <cp:revision>26</cp:revision>
  <cp:lastPrinted>2015-08-31T02:39:00Z</cp:lastPrinted>
  <dcterms:created xsi:type="dcterms:W3CDTF">2014-08-02T11:10:00Z</dcterms:created>
  <dcterms:modified xsi:type="dcterms:W3CDTF">2015-08-31T03:23:00Z</dcterms:modified>
</cp:coreProperties>
</file>
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Hare and Tortoise Game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FB7371" w:rsidRDefault="002A7367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Which parts of this a</w:t>
      </w:r>
      <w:r w:rsidR="00BC69AE">
        <w:rPr>
          <w:rFonts w:ascii="Times New Roman" w:hAnsi="Times New Roman" w:cs="Times New Roman"/>
          <w:b/>
          <w:sz w:val="32"/>
          <w:szCs w:val="32"/>
        </w:rPr>
        <w:t>ssignment</w:t>
      </w:r>
      <w:r>
        <w:rPr>
          <w:rFonts w:ascii="Times New Roman" w:hAnsi="Times New Roman" w:cs="Times New Roman"/>
          <w:b/>
          <w:sz w:val="32"/>
          <w:szCs w:val="32"/>
        </w:rPr>
        <w:t xml:space="preserve"> did you attempt? </w:t>
      </w:r>
    </w:p>
    <w:p w:rsidR="00FB7371" w:rsidRPr="002A7367" w:rsidRDefault="002A7367" w:rsidP="00B60AA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A7367">
        <w:rPr>
          <w:rFonts w:ascii="Times New Roman" w:hAnsi="Times New Roman" w:cs="Times New Roman"/>
          <w:b/>
          <w:i/>
          <w:sz w:val="32"/>
          <w:szCs w:val="32"/>
        </w:rPr>
        <w:t xml:space="preserve">A, B, C, D and E (delete parts not attempted) </w:t>
      </w: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Functionality Not Implemented in the parts attempted.</w:t>
      </w:r>
    </w:p>
    <w:p w:rsidR="002A7367" w:rsidRPr="002A7367" w:rsidRDefault="002A7367" w:rsidP="002A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None</w:t>
      </w: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Known problems, logical errors and/or run-time errors.</w:t>
      </w:r>
      <w:proofErr w:type="gramEnd"/>
    </w:p>
    <w:p w:rsidR="002A7367" w:rsidRPr="002A7367" w:rsidRDefault="002A7367" w:rsidP="002A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None</w:t>
      </w:r>
    </w:p>
    <w:p w:rsidR="002A7367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the method name</w:t>
      </w:r>
      <w:r w:rsidR="00FB7371">
        <w:rPr>
          <w:rFonts w:ascii="Times New Roman" w:hAnsi="Times New Roman" w:cs="Times New Roman"/>
          <w:b/>
          <w:sz w:val="28"/>
          <w:szCs w:val="28"/>
        </w:rPr>
        <w:t xml:space="preserve"> used in</w:t>
      </w:r>
      <w:r w:rsidR="00B60AA2">
        <w:rPr>
          <w:rFonts w:ascii="Times New Roman" w:hAnsi="Times New Roman" w:cs="Times New Roman"/>
          <w:b/>
          <w:sz w:val="28"/>
          <w:szCs w:val="28"/>
        </w:rPr>
        <w:t>:</w:t>
      </w:r>
    </w:p>
    <w:p w:rsidR="00B60AA2" w:rsidRDefault="00A14B4A" w:rsidP="00A14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HareA</w:t>
      </w:r>
      <w:r w:rsidR="00FB7371" w:rsidRPr="00A14B4A">
        <w:rPr>
          <w:rFonts w:ascii="Times New Roman" w:hAnsi="Times New Roman" w:cs="Times New Roman"/>
          <w:b/>
          <w:sz w:val="28"/>
          <w:szCs w:val="28"/>
        </w:rPr>
        <w:t>ndTortioseForm.cs</w:t>
      </w:r>
      <w:proofErr w:type="spellEnd"/>
      <w:r w:rsidR="00FB7371" w:rsidRPr="00A14B4A">
        <w:rPr>
          <w:rFonts w:ascii="Times New Roman" w:hAnsi="Times New Roman" w:cs="Times New Roman"/>
          <w:b/>
          <w:sz w:val="28"/>
          <w:szCs w:val="28"/>
        </w:rPr>
        <w:t xml:space="preserve"> for</w:t>
      </w:r>
      <w:r w:rsidR="002A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7367" w:rsidRPr="00A14B4A" w:rsidRDefault="002A7367" w:rsidP="002A73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52E50" w:rsidRPr="00552E50" w:rsidRDefault="00FB7371" w:rsidP="00552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“Update Players GUI Location”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E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4B4A">
        <w:rPr>
          <w:rFonts w:ascii="Times New Roman" w:hAnsi="Times New Roman" w:cs="Times New Roman"/>
          <w:b/>
          <w:sz w:val="28"/>
          <w:szCs w:val="28"/>
        </w:rPr>
        <w:t>Part C 1.2:</w:t>
      </w:r>
      <w:r w:rsidR="00552E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7367" w:rsidRPr="00A14B4A" w:rsidRDefault="002A7367" w:rsidP="002A736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FB7371" w:rsidP="00A14B4A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“Reset</w:t>
      </w:r>
      <w:r w:rsidR="00552E50" w:rsidRPr="00552E50">
        <w:rPr>
          <w:rFonts w:ascii="Times New Roman" w:hAnsi="Times New Roman" w:cs="Times New Roman"/>
          <w:b/>
          <w:i/>
          <w:sz w:val="28"/>
          <w:szCs w:val="28"/>
        </w:rPr>
        <w:t>ting</w:t>
      </w:r>
      <w:r w:rsidRPr="00552E50">
        <w:rPr>
          <w:rFonts w:ascii="Times New Roman" w:hAnsi="Times New Roman" w:cs="Times New Roman"/>
          <w:b/>
          <w:i/>
          <w:sz w:val="28"/>
          <w:szCs w:val="28"/>
        </w:rPr>
        <w:t xml:space="preserve"> Game”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B4A" w:rsidRPr="00A14B4A">
        <w:rPr>
          <w:rFonts w:ascii="Times New Roman" w:hAnsi="Times New Roman" w:cs="Times New Roman"/>
          <w:b/>
          <w:sz w:val="28"/>
          <w:szCs w:val="28"/>
        </w:rPr>
        <w:t xml:space="preserve"> Part D 7</w:t>
      </w:r>
      <w:r w:rsidRPr="00A14B4A">
        <w:rPr>
          <w:rFonts w:ascii="Times New Roman" w:hAnsi="Times New Roman" w:cs="Times New Roman"/>
          <w:b/>
          <w:sz w:val="28"/>
          <w:szCs w:val="28"/>
        </w:rPr>
        <w:t>:</w:t>
      </w:r>
      <w:r w:rsidRPr="00A14B4A">
        <w:rPr>
          <w:rFonts w:ascii="Times New Roman" w:hAnsi="Times New Roman" w:cs="Times New Roman"/>
          <w:b/>
          <w:sz w:val="28"/>
          <w:szCs w:val="28"/>
        </w:rPr>
        <w:tab/>
      </w:r>
    </w:p>
    <w:p w:rsidR="002A7367" w:rsidRDefault="002A7367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52E50" w:rsidRPr="00A14B4A" w:rsidRDefault="00552E50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FB7371" w:rsidP="00A14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4B4A">
        <w:rPr>
          <w:rFonts w:ascii="Times New Roman" w:hAnsi="Times New Roman" w:cs="Times New Roman"/>
          <w:b/>
          <w:sz w:val="28"/>
          <w:szCs w:val="28"/>
        </w:rPr>
        <w:lastRenderedPageBreak/>
        <w:t>HareAndTortoise_Game.cs for</w:t>
      </w:r>
    </w:p>
    <w:p w:rsidR="002A7367" w:rsidRPr="00A14B4A" w:rsidRDefault="002A7367" w:rsidP="002A73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B7371" w:rsidRDefault="00FB7371" w:rsidP="00A14B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“Play One Round”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 Part C 3.1:</w:t>
      </w:r>
    </w:p>
    <w:p w:rsidR="002A7367" w:rsidRPr="00A14B4A" w:rsidRDefault="002A7367" w:rsidP="002A736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B7371" w:rsidRPr="00A14B4A" w:rsidRDefault="00FB7371" w:rsidP="00A14B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“Determine the Winner(s)”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B4A" w:rsidRPr="00A14B4A">
        <w:rPr>
          <w:rFonts w:ascii="Times New Roman" w:hAnsi="Times New Roman" w:cs="Times New Roman"/>
          <w:b/>
          <w:sz w:val="28"/>
          <w:szCs w:val="28"/>
        </w:rPr>
        <w:t xml:space="preserve"> Part D 6</w:t>
      </w:r>
      <w:r w:rsidRPr="00A14B4A">
        <w:rPr>
          <w:rFonts w:ascii="Times New Roman" w:hAnsi="Times New Roman" w:cs="Times New Roman"/>
          <w:b/>
          <w:sz w:val="28"/>
          <w:szCs w:val="28"/>
        </w:rPr>
        <w:t>:</w:t>
      </w:r>
    </w:p>
    <w:p w:rsidR="00FB7371" w:rsidRDefault="00FB7371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FB7371" w:rsidRDefault="00552E50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Part C 3.2 what did you do here?  (delete the one which does not apply)</w:t>
      </w:r>
    </w:p>
    <w:p w:rsidR="00552E50" w:rsidRDefault="00552E50" w:rsidP="00552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Modified method of Part C 1.2 by adding …</w:t>
      </w:r>
    </w:p>
    <w:p w:rsidR="00552E50" w:rsidRDefault="00552E50" w:rsidP="00552E50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or</w:t>
      </w:r>
      <w:proofErr w:type="gramEnd"/>
    </w:p>
    <w:p w:rsidR="00552E50" w:rsidRPr="00552E50" w:rsidRDefault="00552E50" w:rsidP="00552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Wrote separate method named …</w:t>
      </w:r>
    </w:p>
    <w:p w:rsidR="00B60AA2" w:rsidRDefault="00B60AA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6B505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6B505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DD" w:rsidRDefault="00F623DD" w:rsidP="006B5052">
      <w:pPr>
        <w:spacing w:after="0" w:line="240" w:lineRule="auto"/>
      </w:pPr>
      <w:r>
        <w:separator/>
      </w:r>
    </w:p>
  </w:endnote>
  <w:endnote w:type="continuationSeparator" w:id="0">
    <w:p w:rsidR="00F623DD" w:rsidRDefault="00F623DD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FB7371" w:rsidP="00FB7371">
        <w:pPr>
          <w:pStyle w:val="Footer"/>
        </w:pPr>
        <w:r>
          <w:t xml:space="preserve"> CAB201 2015 Semester 2:  Hare and Tortoise </w:t>
        </w:r>
        <w:r>
          <w:tab/>
        </w:r>
        <w:r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D849F5">
          <w:rPr>
            <w:noProof/>
          </w:rPr>
          <w:t>1</w:t>
        </w:r>
        <w:r w:rsidR="00205FF2"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DD" w:rsidRDefault="00F623DD" w:rsidP="006B5052">
      <w:pPr>
        <w:spacing w:after="0" w:line="240" w:lineRule="auto"/>
      </w:pPr>
      <w:r>
        <w:separator/>
      </w:r>
    </w:p>
  </w:footnote>
  <w:footnote w:type="continuationSeparator" w:id="0">
    <w:p w:rsidR="00F623DD" w:rsidRDefault="00F623DD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1A7610"/>
    <w:rsid w:val="001B6AB9"/>
    <w:rsid w:val="00205FF2"/>
    <w:rsid w:val="00235B51"/>
    <w:rsid w:val="00263414"/>
    <w:rsid w:val="002A7367"/>
    <w:rsid w:val="002B6E6A"/>
    <w:rsid w:val="00316D5D"/>
    <w:rsid w:val="003A55F6"/>
    <w:rsid w:val="00451F58"/>
    <w:rsid w:val="004728CE"/>
    <w:rsid w:val="004B726B"/>
    <w:rsid w:val="00543EBD"/>
    <w:rsid w:val="00552E50"/>
    <w:rsid w:val="00664263"/>
    <w:rsid w:val="006B5052"/>
    <w:rsid w:val="007B380E"/>
    <w:rsid w:val="007C5025"/>
    <w:rsid w:val="0093346E"/>
    <w:rsid w:val="009A693F"/>
    <w:rsid w:val="009D2BFA"/>
    <w:rsid w:val="00A14B4A"/>
    <w:rsid w:val="00B60AA2"/>
    <w:rsid w:val="00BC69AE"/>
    <w:rsid w:val="00C51341"/>
    <w:rsid w:val="00C57D22"/>
    <w:rsid w:val="00C829CD"/>
    <w:rsid w:val="00C96BE0"/>
    <w:rsid w:val="00D33043"/>
    <w:rsid w:val="00D849F5"/>
    <w:rsid w:val="00E7331F"/>
    <w:rsid w:val="00EA38E2"/>
    <w:rsid w:val="00F623DD"/>
    <w:rsid w:val="00F85800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755DE93A.dotm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2</cp:revision>
  <dcterms:created xsi:type="dcterms:W3CDTF">2015-10-19T02:29:00Z</dcterms:created>
  <dcterms:modified xsi:type="dcterms:W3CDTF">2015-10-19T02:29:00Z</dcterms:modified>
</cp:coreProperties>
</file>
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1DF" w:rsidRDefault="00CA31DF" w:rsidP="0059338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31DF">
        <w:rPr>
          <w:rFonts w:ascii="Times New Roman" w:hAnsi="Times New Roman" w:cs="Times New Roman"/>
          <w:b/>
          <w:sz w:val="28"/>
          <w:szCs w:val="28"/>
        </w:rPr>
        <w:t>CAB201 Programming Principles</w:t>
      </w:r>
    </w:p>
    <w:p w:rsidR="0035029A" w:rsidRDefault="00BD18F2" w:rsidP="00CA31D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Second 10%</w:t>
      </w:r>
      <w:r w:rsidR="00CA31DF">
        <w:rPr>
          <w:rFonts w:ascii="Times New Roman" w:hAnsi="Times New Roman" w:cs="Times New Roman"/>
          <w:b/>
          <w:sz w:val="28"/>
          <w:szCs w:val="28"/>
        </w:rPr>
        <w:t xml:space="preserve"> Assignment </w:t>
      </w:r>
      <w:r w:rsidR="00CA31DF" w:rsidRPr="00CA31DF">
        <w:rPr>
          <w:rFonts w:ascii="Times New Roman" w:hAnsi="Times New Roman" w:cs="Times New Roman"/>
          <w:b/>
          <w:sz w:val="28"/>
          <w:szCs w:val="28"/>
        </w:rPr>
        <w:t>Criteria</w:t>
      </w:r>
      <w:bookmarkStart w:id="0" w:name="_GoBack"/>
      <w:bookmarkEnd w:id="0"/>
      <w:r w:rsidR="00CA31DF" w:rsidRPr="00CA31DF">
        <w:rPr>
          <w:rFonts w:ascii="Times New Roman" w:hAnsi="Times New Roman" w:cs="Times New Roman"/>
          <w:b/>
          <w:sz w:val="28"/>
          <w:szCs w:val="28"/>
        </w:rPr>
        <w:t xml:space="preserve"> Reference Assessment</w:t>
      </w:r>
    </w:p>
    <w:p w:rsidR="000B5C1A" w:rsidRDefault="00593382" w:rsidP="0059338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Name:</w:t>
      </w:r>
    </w:p>
    <w:p w:rsidR="00593382" w:rsidRDefault="00593382" w:rsidP="00CD723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Student ID:</w:t>
      </w:r>
    </w:p>
    <w:p w:rsidR="00425B30" w:rsidRPr="00613575" w:rsidRDefault="00304312" w:rsidP="00CD7232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Mark: 10/10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36"/>
        <w:gridCol w:w="2835"/>
        <w:gridCol w:w="2471"/>
      </w:tblGrid>
      <w:tr w:rsidR="000B5C1A" w:rsidTr="00613575">
        <w:tc>
          <w:tcPr>
            <w:tcW w:w="3936" w:type="dxa"/>
          </w:tcPr>
          <w:p w:rsidR="000B5C1A" w:rsidRPr="00600ED0" w:rsidRDefault="00D01F74" w:rsidP="0061357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Program </w:t>
            </w:r>
          </w:p>
        </w:tc>
        <w:tc>
          <w:tcPr>
            <w:tcW w:w="2835" w:type="dxa"/>
          </w:tcPr>
          <w:p w:rsidR="000B5C1A" w:rsidRPr="00600ED0" w:rsidRDefault="000B5C1A" w:rsidP="0030154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0ED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Maximum Grade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Possible</w:t>
            </w:r>
          </w:p>
        </w:tc>
        <w:tc>
          <w:tcPr>
            <w:tcW w:w="2471" w:type="dxa"/>
          </w:tcPr>
          <w:p w:rsidR="000B5C1A" w:rsidRPr="00600ED0" w:rsidRDefault="000B5C1A" w:rsidP="0030154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Maximum Mark Possible</w:t>
            </w:r>
          </w:p>
        </w:tc>
      </w:tr>
      <w:tr w:rsidR="000B5C1A" w:rsidTr="00613575">
        <w:tc>
          <w:tcPr>
            <w:tcW w:w="3936" w:type="dxa"/>
          </w:tcPr>
          <w:p w:rsidR="000B5C1A" w:rsidRDefault="000B5C1A" w:rsidP="003015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contains compilation errors</w:t>
            </w:r>
          </w:p>
          <w:p w:rsidR="000B5C1A" w:rsidRDefault="000B5C1A" w:rsidP="003015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0B5C1A" w:rsidRDefault="000B5C1A" w:rsidP="00301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71" w:type="dxa"/>
          </w:tcPr>
          <w:p w:rsidR="000B5C1A" w:rsidRDefault="00922851" w:rsidP="00301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B23CD" w:rsidTr="00613575">
        <w:tc>
          <w:tcPr>
            <w:tcW w:w="3936" w:type="dxa"/>
          </w:tcPr>
          <w:p w:rsidR="006B23CD" w:rsidRDefault="006B23CD" w:rsidP="003015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23CD" w:rsidRDefault="006B23CD" w:rsidP="006B23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performs less than half of required functionality</w:t>
            </w:r>
          </w:p>
          <w:p w:rsidR="006B23CD" w:rsidRDefault="006B23CD" w:rsidP="006B23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or </w:t>
            </w:r>
          </w:p>
          <w:p w:rsidR="006B23CD" w:rsidRDefault="006B23CD" w:rsidP="006B23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 is not well structured</w:t>
            </w:r>
          </w:p>
          <w:p w:rsidR="006B23CD" w:rsidRDefault="006B23CD" w:rsidP="003015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6B23CD" w:rsidRDefault="006B23CD" w:rsidP="00301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23CD" w:rsidRDefault="006B23CD" w:rsidP="00301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71" w:type="dxa"/>
          </w:tcPr>
          <w:p w:rsidR="006B23CD" w:rsidRDefault="006B23CD" w:rsidP="00301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23CD" w:rsidRDefault="006B23CD" w:rsidP="00301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0B5C1A" w:rsidTr="00613575">
        <w:tc>
          <w:tcPr>
            <w:tcW w:w="3936" w:type="dxa"/>
          </w:tcPr>
          <w:p w:rsidR="003A39E8" w:rsidRDefault="003A39E8" w:rsidP="00045A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7FE1" w:rsidRDefault="005C7FE1" w:rsidP="00045A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r w:rsidR="00D01F74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System.Array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class </w:t>
            </w:r>
            <w:r w:rsidR="003A39E8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="0026403A">
              <w:rPr>
                <w:rFonts w:ascii="Times New Roman" w:hAnsi="Times New Roman" w:cs="Times New Roman"/>
                <w:sz w:val="24"/>
                <w:szCs w:val="24"/>
              </w:rPr>
              <w:t>non-static</w:t>
            </w:r>
            <w:r w:rsidR="003A39E8">
              <w:rPr>
                <w:rFonts w:ascii="Times New Roman" w:hAnsi="Times New Roman" w:cs="Times New Roman"/>
                <w:sz w:val="24"/>
                <w:szCs w:val="24"/>
              </w:rPr>
              <w:t xml:space="preserve">  array method </w:t>
            </w:r>
          </w:p>
          <w:p w:rsidR="00593382" w:rsidRDefault="003A39E8" w:rsidP="00045A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or </w:t>
            </w:r>
            <w:r w:rsidR="005933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93382" w:rsidRDefault="00593382" w:rsidP="00045A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 a runtime error</w:t>
            </w:r>
          </w:p>
          <w:p w:rsidR="006B23CD" w:rsidRDefault="006B23CD" w:rsidP="00045A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or </w:t>
            </w:r>
          </w:p>
          <w:p w:rsidR="006B23CD" w:rsidRDefault="006B23CD" w:rsidP="00045A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 contains magic numbers</w:t>
            </w:r>
          </w:p>
          <w:p w:rsidR="003A39E8" w:rsidRDefault="003A39E8" w:rsidP="00045A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593382" w:rsidRDefault="00593382" w:rsidP="00301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C1A" w:rsidRDefault="006B23CD" w:rsidP="00301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71" w:type="dxa"/>
          </w:tcPr>
          <w:p w:rsidR="00593382" w:rsidRDefault="00593382" w:rsidP="00301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C1A" w:rsidRDefault="006B23CD" w:rsidP="00301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0B5C1A" w:rsidTr="00613575">
        <w:tc>
          <w:tcPr>
            <w:tcW w:w="3936" w:type="dxa"/>
          </w:tcPr>
          <w:p w:rsidR="006B23CD" w:rsidRDefault="006B23CD" w:rsidP="003A39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39E8" w:rsidRDefault="003A39E8" w:rsidP="003A39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used less than 4 non trivial methods </w:t>
            </w:r>
          </w:p>
          <w:p w:rsidR="00593382" w:rsidRDefault="00593382" w:rsidP="003A39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</w:t>
            </w:r>
          </w:p>
          <w:p w:rsidR="00593382" w:rsidRDefault="00593382" w:rsidP="003A39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 has logic</w:t>
            </w:r>
            <w:r w:rsidR="002640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error</w:t>
            </w:r>
          </w:p>
          <w:p w:rsidR="00593382" w:rsidRDefault="00593382" w:rsidP="003A39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or </w:t>
            </w:r>
          </w:p>
          <w:p w:rsidR="00593382" w:rsidRDefault="00593382" w:rsidP="003A39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made changes to given array declarations without explanation</w:t>
            </w:r>
          </w:p>
          <w:p w:rsidR="000B5C1A" w:rsidRPr="003A39E8" w:rsidRDefault="000B5C1A" w:rsidP="003A39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593382" w:rsidRDefault="00593382" w:rsidP="00301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C1A" w:rsidRDefault="00045A7B" w:rsidP="00301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71" w:type="dxa"/>
          </w:tcPr>
          <w:p w:rsidR="00593382" w:rsidRDefault="00593382" w:rsidP="00301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C1A" w:rsidRDefault="00045A7B" w:rsidP="00301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0B5C1A" w:rsidTr="00613575">
        <w:tc>
          <w:tcPr>
            <w:tcW w:w="3936" w:type="dxa"/>
          </w:tcPr>
          <w:p w:rsidR="003A39E8" w:rsidRDefault="00D01F74" w:rsidP="003A39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3A39E8">
              <w:rPr>
                <w:rFonts w:ascii="Times New Roman" w:hAnsi="Times New Roman" w:cs="Times New Roman"/>
                <w:sz w:val="24"/>
                <w:szCs w:val="24"/>
              </w:rPr>
              <w:t>as</w:t>
            </w:r>
          </w:p>
          <w:p w:rsidR="003A39E8" w:rsidRDefault="003A39E8" w:rsidP="003A39E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comment</w:t>
            </w:r>
          </w:p>
          <w:p w:rsidR="003A39E8" w:rsidRDefault="003A39E8" w:rsidP="003A39E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All methods, excluding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Main  and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non-trivial void methods have comments using XML style comments.</w:t>
            </w:r>
          </w:p>
          <w:p w:rsidR="003A39E8" w:rsidRDefault="003A39E8" w:rsidP="003A39E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output statements in Main</w:t>
            </w:r>
          </w:p>
          <w:p w:rsidR="00A140C1" w:rsidRDefault="00593382" w:rsidP="0059338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A39E8">
              <w:rPr>
                <w:rFonts w:ascii="Times New Roman" w:hAnsi="Times New Roman" w:cs="Times New Roman"/>
                <w:sz w:val="24"/>
                <w:szCs w:val="24"/>
              </w:rPr>
              <w:t xml:space="preserve">Main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is high-level algorithm </w:t>
            </w:r>
          </w:p>
          <w:p w:rsidR="00593382" w:rsidRPr="00982438" w:rsidRDefault="00593382" w:rsidP="0059338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Performs required functionality </w:t>
            </w:r>
          </w:p>
        </w:tc>
        <w:tc>
          <w:tcPr>
            <w:tcW w:w="2835" w:type="dxa"/>
          </w:tcPr>
          <w:p w:rsidR="00593382" w:rsidRDefault="00593382" w:rsidP="00301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C1A" w:rsidRDefault="00F97690" w:rsidP="00301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71" w:type="dxa"/>
          </w:tcPr>
          <w:p w:rsidR="00593382" w:rsidRDefault="00593382" w:rsidP="00301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C1A" w:rsidRDefault="00F97690" w:rsidP="00301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:rsidR="003A39E8" w:rsidRDefault="003A39E8" w:rsidP="00CA31D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Marker’s Comment:</w:t>
      </w:r>
    </w:p>
    <w:p w:rsidR="00CA31DF" w:rsidRDefault="00CA31DF" w:rsidP="00CA31DF">
      <w:pPr>
        <w:rPr>
          <w:rFonts w:ascii="Times New Roman" w:hAnsi="Times New Roman" w:cs="Times New Roman"/>
          <w:b/>
          <w:sz w:val="28"/>
          <w:szCs w:val="28"/>
        </w:rPr>
      </w:pPr>
    </w:p>
    <w:p w:rsidR="00593382" w:rsidRDefault="00593382" w:rsidP="00CA31DF">
      <w:pPr>
        <w:rPr>
          <w:rFonts w:ascii="Times New Roman" w:hAnsi="Times New Roman" w:cs="Times New Roman"/>
          <w:b/>
          <w:sz w:val="28"/>
          <w:szCs w:val="28"/>
        </w:rPr>
      </w:pPr>
    </w:p>
    <w:sectPr w:rsidR="00593382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191D" w:rsidRDefault="00AA191D" w:rsidP="00CA31DF">
      <w:pPr>
        <w:spacing w:after="0" w:line="240" w:lineRule="auto"/>
      </w:pPr>
      <w:r>
        <w:separator/>
      </w:r>
    </w:p>
  </w:endnote>
  <w:endnote w:type="continuationSeparator" w:id="0">
    <w:p w:rsidR="00AA191D" w:rsidRDefault="00AA191D" w:rsidP="00CA3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0103810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B5C1A" w:rsidRDefault="000B5C1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723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A31DF" w:rsidRDefault="00CA31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191D" w:rsidRDefault="00AA191D" w:rsidP="00CA31DF">
      <w:pPr>
        <w:spacing w:after="0" w:line="240" w:lineRule="auto"/>
      </w:pPr>
      <w:r>
        <w:separator/>
      </w:r>
    </w:p>
  </w:footnote>
  <w:footnote w:type="continuationSeparator" w:id="0">
    <w:p w:rsidR="00AA191D" w:rsidRDefault="00AA191D" w:rsidP="00CA31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F029B"/>
    <w:multiLevelType w:val="hybridMultilevel"/>
    <w:tmpl w:val="26B07F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C7305F"/>
    <w:multiLevelType w:val="hybridMultilevel"/>
    <w:tmpl w:val="BC3271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322D1B"/>
    <w:multiLevelType w:val="hybridMultilevel"/>
    <w:tmpl w:val="22104A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1DF"/>
    <w:rsid w:val="00016388"/>
    <w:rsid w:val="00045A7B"/>
    <w:rsid w:val="00082B62"/>
    <w:rsid w:val="000B5C1A"/>
    <w:rsid w:val="000F7BF9"/>
    <w:rsid w:val="0026326E"/>
    <w:rsid w:val="0026403A"/>
    <w:rsid w:val="002B7CE4"/>
    <w:rsid w:val="002E461E"/>
    <w:rsid w:val="00304312"/>
    <w:rsid w:val="003430EF"/>
    <w:rsid w:val="00363E9F"/>
    <w:rsid w:val="003920C0"/>
    <w:rsid w:val="003A39E8"/>
    <w:rsid w:val="00425B30"/>
    <w:rsid w:val="00456509"/>
    <w:rsid w:val="00593382"/>
    <w:rsid w:val="005C7FE1"/>
    <w:rsid w:val="005F102A"/>
    <w:rsid w:val="00600ED0"/>
    <w:rsid w:val="00613575"/>
    <w:rsid w:val="006B23CD"/>
    <w:rsid w:val="006B304A"/>
    <w:rsid w:val="00705128"/>
    <w:rsid w:val="0073698A"/>
    <w:rsid w:val="007B251D"/>
    <w:rsid w:val="00856B23"/>
    <w:rsid w:val="00875B76"/>
    <w:rsid w:val="008B6C1C"/>
    <w:rsid w:val="00922851"/>
    <w:rsid w:val="00982438"/>
    <w:rsid w:val="0099215B"/>
    <w:rsid w:val="009C722C"/>
    <w:rsid w:val="00A140C1"/>
    <w:rsid w:val="00A15819"/>
    <w:rsid w:val="00AA191D"/>
    <w:rsid w:val="00AB34B9"/>
    <w:rsid w:val="00BD18F2"/>
    <w:rsid w:val="00C77854"/>
    <w:rsid w:val="00CA31DF"/>
    <w:rsid w:val="00CD7232"/>
    <w:rsid w:val="00D01F74"/>
    <w:rsid w:val="00D33F41"/>
    <w:rsid w:val="00DA4062"/>
    <w:rsid w:val="00F24559"/>
    <w:rsid w:val="00F53C25"/>
    <w:rsid w:val="00F97690"/>
    <w:rsid w:val="00FA4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31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1DF"/>
  </w:style>
  <w:style w:type="paragraph" w:styleId="Footer">
    <w:name w:val="footer"/>
    <w:basedOn w:val="Normal"/>
    <w:link w:val="FooterChar"/>
    <w:uiPriority w:val="99"/>
    <w:unhideWhenUsed/>
    <w:rsid w:val="00CA31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1DF"/>
  </w:style>
  <w:style w:type="table" w:styleId="TableGrid">
    <w:name w:val="Table Grid"/>
    <w:basedOn w:val="TableNormal"/>
    <w:uiPriority w:val="59"/>
    <w:rsid w:val="00992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0E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31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1DF"/>
  </w:style>
  <w:style w:type="paragraph" w:styleId="Footer">
    <w:name w:val="footer"/>
    <w:basedOn w:val="Normal"/>
    <w:link w:val="FooterChar"/>
    <w:uiPriority w:val="99"/>
    <w:unhideWhenUsed/>
    <w:rsid w:val="00CA31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1DF"/>
  </w:style>
  <w:style w:type="table" w:styleId="TableGrid">
    <w:name w:val="Table Grid"/>
    <w:basedOn w:val="TableNormal"/>
    <w:uiPriority w:val="59"/>
    <w:rsid w:val="00992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0E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A80A791D.dotm</Template>
  <TotalTime>236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QUT</Company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roggenka</dc:creator>
  <cp:lastModifiedBy>roggenka</cp:lastModifiedBy>
  <cp:revision>35</cp:revision>
  <cp:lastPrinted>2015-08-19T00:19:00Z</cp:lastPrinted>
  <dcterms:created xsi:type="dcterms:W3CDTF">2014-08-02T11:10:00Z</dcterms:created>
  <dcterms:modified xsi:type="dcterms:W3CDTF">2015-08-19T00:21:00Z</dcterms:modified>
</cp:coreProperties>
</file>
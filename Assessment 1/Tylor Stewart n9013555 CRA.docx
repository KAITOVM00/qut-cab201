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CA31DF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First Assignment </w:t>
      </w:r>
      <w:r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2973"/>
        <w:gridCol w:w="2567"/>
      </w:tblGrid>
      <w:tr w:rsidR="00600ED0" w:rsidTr="00600ED0">
        <w:tc>
          <w:tcPr>
            <w:tcW w:w="3702" w:type="dxa"/>
          </w:tcPr>
          <w:p w:rsidR="00600ED0" w:rsidRPr="00600ED0" w:rsidRDefault="005F102A" w:rsidP="00CA3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  <w:tc>
          <w:tcPr>
            <w:tcW w:w="2973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567" w:type="dxa"/>
          </w:tcPr>
          <w:p w:rsidR="00600ED0" w:rsidRPr="00600ED0" w:rsidRDefault="00600ED0" w:rsidP="005F10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600ED0" w:rsidTr="00600ED0">
        <w:tc>
          <w:tcPr>
            <w:tcW w:w="3702" w:type="dxa"/>
          </w:tcPr>
          <w:p w:rsidR="002764B3" w:rsidRDefault="002764B3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7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0ED0" w:rsidTr="00600ED0">
        <w:tc>
          <w:tcPr>
            <w:tcW w:w="3702" w:type="dxa"/>
          </w:tcPr>
          <w:p w:rsidR="002764B3" w:rsidRDefault="002764B3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600ED0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as straight line code </w:t>
            </w:r>
          </w:p>
          <w:p w:rsidR="00C77854" w:rsidRDefault="00C77854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600ED0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7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3F776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00ED0" w:rsidTr="00600ED0">
        <w:tc>
          <w:tcPr>
            <w:tcW w:w="3702" w:type="dxa"/>
          </w:tcPr>
          <w:p w:rsidR="004D6A3E" w:rsidRDefault="004D6A3E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6A3E" w:rsidRDefault="004D6A3E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5A5066">
              <w:rPr>
                <w:rFonts w:ascii="Times New Roman" w:hAnsi="Times New Roman" w:cs="Times New Roman"/>
                <w:sz w:val="24"/>
                <w:szCs w:val="24"/>
              </w:rPr>
              <w:t>cannot handle invalid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066">
              <w:rPr>
                <w:rFonts w:ascii="Times New Roman" w:hAnsi="Times New Roman" w:cs="Times New Roman"/>
                <w:sz w:val="24"/>
                <w:szCs w:val="24"/>
              </w:rPr>
              <w:t>of numeric input</w:t>
            </w:r>
          </w:p>
          <w:p w:rsidR="00D85B8E" w:rsidRDefault="00D85B8E" w:rsidP="00D85B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5A5066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67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D0" w:rsidRDefault="005A5066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6326E" w:rsidTr="00600ED0">
        <w:tc>
          <w:tcPr>
            <w:tcW w:w="3702" w:type="dxa"/>
          </w:tcPr>
          <w:p w:rsidR="00F26E99" w:rsidRDefault="00F26E99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CEF" w:rsidRDefault="00D85B8E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B8E">
              <w:rPr>
                <w:rFonts w:ascii="Times New Roman" w:hAnsi="Times New Roman" w:cs="Times New Roman"/>
                <w:sz w:val="24"/>
                <w:szCs w:val="24"/>
              </w:rPr>
              <w:t>has only void methods</w:t>
            </w:r>
          </w:p>
          <w:p w:rsidR="004D6A3E" w:rsidRDefault="004D6A3E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5D5A3F" w:rsidRDefault="004D6A3E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</w:t>
            </w:r>
            <w:r w:rsidR="005A5066">
              <w:rPr>
                <w:rFonts w:ascii="Times New Roman" w:hAnsi="Times New Roman" w:cs="Times New Roman"/>
                <w:sz w:val="24"/>
                <w:szCs w:val="24"/>
              </w:rPr>
              <w:t>ram accepts out of range numeric input</w:t>
            </w:r>
          </w:p>
          <w:p w:rsidR="00D85B8E" w:rsidRDefault="00D85B8E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26E" w:rsidRDefault="005A5066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67" w:type="dxa"/>
          </w:tcPr>
          <w:p w:rsidR="002764B3" w:rsidRDefault="002764B3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26E" w:rsidRDefault="005A5066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D5A3F" w:rsidTr="00600ED0">
        <w:tc>
          <w:tcPr>
            <w:tcW w:w="3702" w:type="dxa"/>
          </w:tcPr>
          <w:p w:rsidR="005D5A3F" w:rsidRDefault="005D5A3F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A3F" w:rsidRDefault="005D5A3F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performs only 1 calculation</w:t>
            </w:r>
          </w:p>
          <w:p w:rsidR="005D5A3F" w:rsidRDefault="005D5A3F" w:rsidP="00755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A3F" w:rsidRDefault="005D5A3F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7" w:type="dxa"/>
          </w:tcPr>
          <w:p w:rsidR="002764B3" w:rsidRDefault="002764B3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5A3F" w:rsidRDefault="005D5A3F" w:rsidP="00C55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6326E" w:rsidTr="00600ED0">
        <w:tc>
          <w:tcPr>
            <w:tcW w:w="3702" w:type="dxa"/>
          </w:tcPr>
          <w:p w:rsidR="0026326E" w:rsidRDefault="0026326E" w:rsidP="00CA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5D4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26326E" w:rsidRDefault="003F7763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 w:rsidR="0026326E">
              <w:rPr>
                <w:rFonts w:ascii="Times New Roman" w:hAnsi="Times New Roman" w:cs="Times New Roman"/>
                <w:sz w:val="24"/>
                <w:szCs w:val="24"/>
              </w:rPr>
              <w:t>lass comment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26326E" w:rsidRDefault="0026326E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and value returning methods</w:t>
            </w:r>
          </w:p>
          <w:p w:rsidR="0026326E" w:rsidRDefault="0026326E" w:rsidP="00600E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00DC1DB1">
              <w:rPr>
                <w:rFonts w:ascii="Times New Roman" w:hAnsi="Times New Roman" w:cs="Times New Roman"/>
                <w:sz w:val="24"/>
                <w:szCs w:val="24"/>
              </w:rPr>
              <w:t xml:space="preserve"> reflects high level algorithm</w:t>
            </w:r>
          </w:p>
          <w:p w:rsidR="0026326E" w:rsidRPr="00DC1DB1" w:rsidRDefault="0026326E" w:rsidP="00DC1DB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3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26E" w:rsidRDefault="0026326E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7" w:type="dxa"/>
          </w:tcPr>
          <w:p w:rsidR="002764B3" w:rsidRDefault="002764B3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326E" w:rsidRDefault="0026326E" w:rsidP="0060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F7763" w:rsidRDefault="005F102A" w:rsidP="00CA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Grades of 4 or higher assumes that the code contains no logic or run-time errors and pe</w:t>
      </w:r>
      <w:r w:rsidR="00DC1DB1">
        <w:rPr>
          <w:rFonts w:ascii="Times New Roman" w:hAnsi="Times New Roman" w:cs="Times New Roman"/>
          <w:sz w:val="24"/>
          <w:szCs w:val="24"/>
        </w:rPr>
        <w:t>rforms the required calculation</w:t>
      </w:r>
      <w:r>
        <w:rPr>
          <w:rFonts w:ascii="Times New Roman" w:hAnsi="Times New Roman" w:cs="Times New Roman"/>
          <w:sz w:val="24"/>
          <w:szCs w:val="24"/>
        </w:rPr>
        <w:t xml:space="preserve"> correctly.</w:t>
      </w:r>
    </w:p>
    <w:p w:rsidR="00F26E99" w:rsidRDefault="003F7763" w:rsidP="00CA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A class comment contains your name, student id and a short overall description of the pro</w:t>
      </w:r>
      <w:r w:rsidR="00673B82">
        <w:rPr>
          <w:rFonts w:ascii="Times New Roman" w:hAnsi="Times New Roman" w:cs="Times New Roman"/>
          <w:sz w:val="24"/>
          <w:szCs w:val="24"/>
        </w:rPr>
        <w:t>gram using block style comments</w:t>
      </w:r>
      <w:r>
        <w:rPr>
          <w:rFonts w:ascii="Times New Roman" w:hAnsi="Times New Roman" w:cs="Times New Roman"/>
          <w:sz w:val="24"/>
          <w:szCs w:val="24"/>
        </w:rPr>
        <w:t xml:space="preserve"> and is placed between the </w:t>
      </w:r>
      <w:r w:rsidRPr="00673B82"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73B82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statements</w:t>
      </w:r>
      <w:r w:rsidR="00673B82">
        <w:rPr>
          <w:rFonts w:ascii="Times New Roman" w:hAnsi="Times New Roman" w:cs="Times New Roman"/>
          <w:sz w:val="24"/>
          <w:szCs w:val="24"/>
        </w:rPr>
        <w:t xml:space="preserve"> as in to the following example:</w:t>
      </w:r>
    </w:p>
    <w:p w:rsidR="00673B82" w:rsidRP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73B82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="005A50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5A5066">
        <w:rPr>
          <w:rFonts w:ascii="Courier New" w:hAnsi="Courier New" w:cs="Courier New"/>
          <w:color w:val="000000"/>
          <w:sz w:val="20"/>
          <w:szCs w:val="20"/>
          <w:highlight w:val="white"/>
        </w:rPr>
        <w:t>FuelConsumption</w:t>
      </w:r>
      <w:proofErr w:type="spellEnd"/>
      <w:r w:rsidRPr="00673B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73B82" w:rsidRP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B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73B82" w:rsidRPr="00673B82" w:rsidRDefault="00673B82" w:rsidP="005A5066">
      <w:pPr>
        <w:tabs>
          <w:tab w:val="left" w:pos="541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5A506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* Calculates fuel consumption </w:t>
      </w:r>
      <w:r w:rsidR="00E2116E">
        <w:rPr>
          <w:rFonts w:ascii="Courier New" w:hAnsi="Courier New" w:cs="Courier New"/>
          <w:color w:val="008000"/>
          <w:sz w:val="20"/>
          <w:szCs w:val="20"/>
          <w:highlight w:val="white"/>
        </w:rPr>
        <w:t>in l/100km and the equivalent mpg,</w:t>
      </w:r>
    </w:p>
    <w:p w:rsidR="00E2116E" w:rsidRDefault="0092600D" w:rsidP="00E21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</w:t>
      </w:r>
      <w:r w:rsidR="00E2116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input </w:t>
      </w:r>
      <w:r w:rsidR="00673B82"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units of measurement </w:t>
      </w:r>
      <w:r w:rsidR="00E2116E">
        <w:rPr>
          <w:rFonts w:ascii="Courier New" w:hAnsi="Courier New" w:cs="Courier New"/>
          <w:color w:val="008000"/>
          <w:sz w:val="20"/>
          <w:szCs w:val="20"/>
          <w:highlight w:val="white"/>
        </w:rPr>
        <w:t>are litres (l) for the fuel used and</w:t>
      </w:r>
    </w:p>
    <w:p w:rsidR="00673B82" w:rsidRPr="00673B82" w:rsidRDefault="00E2116E" w:rsidP="00E211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kilometres (km) for the distance travelled</w:t>
      </w:r>
    </w:p>
    <w:p w:rsidR="00673B82" w:rsidRP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</w:t>
      </w:r>
    </w:p>
    <w:p w:rsidR="00673B82" w:rsidRPr="00673B82" w:rsidRDefault="00E2116E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</w:t>
      </w:r>
      <w:r w:rsidR="00673B82"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>Author: Michael Roggenkamp, 8324059</w:t>
      </w:r>
    </w:p>
    <w:p w:rsidR="00673B82" w:rsidRPr="00673B82" w:rsidRDefault="00E2116E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Date: August</w:t>
      </w:r>
      <w:r w:rsidR="00673B82"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2015</w:t>
      </w:r>
    </w:p>
    <w:p w:rsidR="00673B82" w:rsidRP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  </w:t>
      </w:r>
    </w:p>
    <w:p w:rsidR="00673B82" w:rsidRPr="00673B82" w:rsidRDefault="00673B82" w:rsidP="0067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B8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*/</w:t>
      </w:r>
    </w:p>
    <w:p w:rsidR="00CA31DF" w:rsidRPr="005D5A3F" w:rsidRDefault="00673B82" w:rsidP="00CA31DF">
      <w:pPr>
        <w:rPr>
          <w:rFonts w:ascii="Courier New" w:hAnsi="Courier New" w:cs="Courier New"/>
          <w:sz w:val="20"/>
          <w:szCs w:val="20"/>
        </w:rPr>
      </w:pPr>
      <w:r w:rsidRPr="00673B82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673B82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gramEnd"/>
      <w:r w:rsidRPr="00673B82">
        <w:rPr>
          <w:rFonts w:ascii="Courier New" w:hAnsi="Courier New" w:cs="Courier New"/>
          <w:sz w:val="20"/>
          <w:szCs w:val="20"/>
          <w:highlight w:val="white"/>
        </w:rPr>
        <w:t xml:space="preserve"> Program </w:t>
      </w:r>
      <w:r w:rsidRPr="00673B82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F26E99" w:rsidRPr="005D5A3F" w:rsidRDefault="005D5A3F" w:rsidP="00CA31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D5A3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The following list is not </w:t>
      </w:r>
      <w:r w:rsidR="008F13F3">
        <w:rPr>
          <w:rFonts w:ascii="Times New Roman" w:hAnsi="Times New Roman" w:cs="Times New Roman"/>
          <w:b/>
          <w:i/>
          <w:sz w:val="28"/>
          <w:szCs w:val="28"/>
        </w:rPr>
        <w:t xml:space="preserve">intended to list all possible </w:t>
      </w:r>
      <w:bookmarkStart w:id="0" w:name="_GoBack"/>
      <w:bookmarkEnd w:id="0"/>
      <w:r w:rsidR="008F13F3">
        <w:rPr>
          <w:rFonts w:ascii="Times New Roman" w:hAnsi="Times New Roman" w:cs="Times New Roman"/>
          <w:b/>
          <w:i/>
          <w:sz w:val="28"/>
          <w:szCs w:val="28"/>
        </w:rPr>
        <w:t>situations which will result in a loss of marks.</w:t>
      </w:r>
    </w:p>
    <w:p w:rsidR="00F26E99" w:rsidRDefault="00F26E99" w:rsidP="00CA3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Marks will be deducted for the following:</w:t>
      </w:r>
    </w:p>
    <w:p w:rsidR="00F26E99" w:rsidRDefault="00F26E99" w:rsidP="00F26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26E99">
        <w:rPr>
          <w:rFonts w:ascii="Times New Roman" w:hAnsi="Times New Roman" w:cs="Times New Roman"/>
          <w:b/>
          <w:sz w:val="28"/>
          <w:szCs w:val="28"/>
        </w:rPr>
        <w:t>No class comment</w:t>
      </w:r>
    </w:p>
    <w:p w:rsidR="00F26E99" w:rsidRDefault="00F26E99" w:rsidP="00F26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 value returning methods</w:t>
      </w:r>
    </w:p>
    <w:p w:rsidR="00F26E99" w:rsidRDefault="00F26E99" w:rsidP="00F26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 </w:t>
      </w:r>
      <w:r w:rsidR="00C810B8">
        <w:rPr>
          <w:rFonts w:ascii="Times New Roman" w:hAnsi="Times New Roman" w:cs="Times New Roman"/>
          <w:b/>
          <w:sz w:val="28"/>
          <w:szCs w:val="28"/>
        </w:rPr>
        <w:t>than 4 non-trivial</w:t>
      </w:r>
      <w:r>
        <w:rPr>
          <w:rFonts w:ascii="Times New Roman" w:hAnsi="Times New Roman" w:cs="Times New Roman"/>
          <w:b/>
          <w:sz w:val="28"/>
          <w:szCs w:val="28"/>
        </w:rPr>
        <w:t xml:space="preserve"> methods</w:t>
      </w:r>
    </w:p>
    <w:p w:rsidR="00F26E99" w:rsidRDefault="00DC1DB1" w:rsidP="00F26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Accepts out o</w:t>
      </w:r>
      <w:r w:rsidR="00F26E99">
        <w:rPr>
          <w:rFonts w:ascii="Times New Roman" w:hAnsi="Times New Roman" w:cs="Times New Roman"/>
          <w:b/>
          <w:sz w:val="28"/>
          <w:szCs w:val="28"/>
        </w:rPr>
        <w:t>f range values</w:t>
      </w:r>
    </w:p>
    <w:p w:rsidR="00F26E99" w:rsidRDefault="00F26E99" w:rsidP="00F26E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fuel</w:t>
      </w:r>
    </w:p>
    <w:p w:rsidR="00F26E99" w:rsidRDefault="00F26E99" w:rsidP="00F26E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distance</w:t>
      </w:r>
    </w:p>
    <w:p w:rsidR="00F26E99" w:rsidRDefault="00F26E99" w:rsidP="00315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Invalid </w:t>
      </w:r>
      <w:r w:rsidR="00DC1DB1">
        <w:rPr>
          <w:rFonts w:ascii="Times New Roman" w:hAnsi="Times New Roman" w:cs="Times New Roman"/>
          <w:b/>
          <w:sz w:val="28"/>
          <w:szCs w:val="28"/>
        </w:rPr>
        <w:t xml:space="preserve">input </w:t>
      </w:r>
      <w:r w:rsidR="00315A1D">
        <w:rPr>
          <w:rFonts w:ascii="Times New Roman" w:hAnsi="Times New Roman" w:cs="Times New Roman"/>
          <w:b/>
          <w:sz w:val="28"/>
          <w:szCs w:val="28"/>
        </w:rPr>
        <w:t xml:space="preserve">format results in a run-time </w:t>
      </w:r>
      <w:r w:rsidRPr="00315A1D">
        <w:rPr>
          <w:rFonts w:ascii="Times New Roman" w:hAnsi="Times New Roman" w:cs="Times New Roman"/>
          <w:b/>
          <w:sz w:val="28"/>
          <w:szCs w:val="28"/>
        </w:rPr>
        <w:t>exception</w:t>
      </w:r>
    </w:p>
    <w:p w:rsidR="00315A1D" w:rsidRDefault="000339C3" w:rsidP="00315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Input/output </w:t>
      </w:r>
      <w:r w:rsidR="00315A1D">
        <w:rPr>
          <w:rFonts w:ascii="Times New Roman" w:hAnsi="Times New Roman" w:cs="Times New Roman"/>
          <w:b/>
          <w:sz w:val="28"/>
          <w:szCs w:val="28"/>
        </w:rPr>
        <w:t>statements in Main</w:t>
      </w:r>
    </w:p>
    <w:p w:rsidR="000339C3" w:rsidRPr="00315A1D" w:rsidRDefault="000339C3" w:rsidP="00315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Used global variables</w:t>
      </w:r>
    </w:p>
    <w:p w:rsidR="00F26E99" w:rsidRDefault="00F26E99" w:rsidP="00F26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Used “</w:t>
      </w:r>
      <w:proofErr w:type="spellStart"/>
      <w:r w:rsidR="00315A1D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="00315A1D">
        <w:rPr>
          <w:rFonts w:ascii="Times New Roman" w:hAnsi="Times New Roman" w:cs="Times New Roman"/>
          <w:b/>
          <w:sz w:val="28"/>
          <w:szCs w:val="28"/>
        </w:rPr>
        <w:t>”</w:t>
      </w:r>
    </w:p>
    <w:p w:rsidR="00F26E99" w:rsidRPr="00F26E99" w:rsidRDefault="00F26E99" w:rsidP="00F26E9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26E99" w:rsidRPr="00F26E99" w:rsidRDefault="00F26E99" w:rsidP="00F26E99">
      <w:pPr>
        <w:rPr>
          <w:rFonts w:ascii="Times New Roman" w:hAnsi="Times New Roman" w:cs="Times New Roman"/>
          <w:b/>
          <w:sz w:val="28"/>
          <w:szCs w:val="28"/>
        </w:rPr>
      </w:pPr>
    </w:p>
    <w:sectPr w:rsidR="00F26E99" w:rsidRPr="00F26E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A9" w:rsidRDefault="004348A9" w:rsidP="00CA31DF">
      <w:pPr>
        <w:spacing w:after="0" w:line="240" w:lineRule="auto"/>
      </w:pPr>
      <w:r>
        <w:separator/>
      </w:r>
    </w:p>
  </w:endnote>
  <w:endnote w:type="continuationSeparator" w:id="0">
    <w:p w:rsidR="004348A9" w:rsidRDefault="004348A9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1DF" w:rsidRDefault="00CA31DF">
    <w:pPr>
      <w:pStyle w:val="Footer"/>
    </w:pPr>
    <w:r>
      <w:t>CA</w:t>
    </w:r>
    <w:r w:rsidR="005A5066">
      <w:t>B201 First Assignment CRA – 2015</w:t>
    </w:r>
    <w:r>
      <w:t>/2</w:t>
    </w:r>
    <w:r w:rsidR="005A5066">
      <w:tab/>
      <w:t xml:space="preserve">   </w:t>
    </w:r>
    <w:r w:rsidR="005A5066">
      <w:tab/>
    </w:r>
    <w:hyperlink r:id="rId1" w:history="1">
      <w:r w:rsidR="005A5066" w:rsidRPr="009A02AA">
        <w:rPr>
          <w:rStyle w:val="Hyperlink"/>
        </w:rPr>
        <w:t>m.roggenkamp@qut.edu.au</w:t>
      </w:r>
    </w:hyperlink>
    <w:r w:rsidR="005A5066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A9" w:rsidRDefault="004348A9" w:rsidP="00CA31DF">
      <w:pPr>
        <w:spacing w:after="0" w:line="240" w:lineRule="auto"/>
      </w:pPr>
      <w:r>
        <w:separator/>
      </w:r>
    </w:p>
  </w:footnote>
  <w:footnote w:type="continuationSeparator" w:id="0">
    <w:p w:rsidR="004348A9" w:rsidRDefault="004348A9" w:rsidP="00CA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066" w:rsidRDefault="005A5066" w:rsidP="005A5066">
    <w:pPr>
      <w:pStyle w:val="Header"/>
      <w:jc w:val="right"/>
    </w:pPr>
    <w:r>
      <w:t>Queensland University of Technology, August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21A51"/>
    <w:multiLevelType w:val="hybridMultilevel"/>
    <w:tmpl w:val="B3C8A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B0D24"/>
    <w:multiLevelType w:val="hybridMultilevel"/>
    <w:tmpl w:val="7E3A1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339C3"/>
    <w:rsid w:val="0026326E"/>
    <w:rsid w:val="002764B3"/>
    <w:rsid w:val="002A5D44"/>
    <w:rsid w:val="00315A1D"/>
    <w:rsid w:val="00393A6F"/>
    <w:rsid w:val="003F7763"/>
    <w:rsid w:val="004348A9"/>
    <w:rsid w:val="004C43C0"/>
    <w:rsid w:val="004D6A3E"/>
    <w:rsid w:val="005A5066"/>
    <w:rsid w:val="005D5A3F"/>
    <w:rsid w:val="005F102A"/>
    <w:rsid w:val="00600ED0"/>
    <w:rsid w:val="00673B82"/>
    <w:rsid w:val="0073698A"/>
    <w:rsid w:val="00755CEF"/>
    <w:rsid w:val="007B6F3C"/>
    <w:rsid w:val="008B6C1C"/>
    <w:rsid w:val="008F13F3"/>
    <w:rsid w:val="0092600D"/>
    <w:rsid w:val="0099215B"/>
    <w:rsid w:val="009C722C"/>
    <w:rsid w:val="00C77854"/>
    <w:rsid w:val="00C810B8"/>
    <w:rsid w:val="00CA31DF"/>
    <w:rsid w:val="00CE7A41"/>
    <w:rsid w:val="00D33F41"/>
    <w:rsid w:val="00D85B8E"/>
    <w:rsid w:val="00DA4062"/>
    <w:rsid w:val="00DC1DB1"/>
    <w:rsid w:val="00E2116E"/>
    <w:rsid w:val="00F17585"/>
    <w:rsid w:val="00F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roggenkamp@qu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08FE1-7ACE-4882-9B1B-6C8B7C87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28232C09.dotm</Template>
  <TotalTime>165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24</cp:revision>
  <cp:lastPrinted>2015-08-02T21:04:00Z</cp:lastPrinted>
  <dcterms:created xsi:type="dcterms:W3CDTF">2014-08-02T11:10:00Z</dcterms:created>
  <dcterms:modified xsi:type="dcterms:W3CDTF">2015-08-02T21:44:00Z</dcterms:modified>
</cp:coreProperties>
</file>